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BD" w:rsidRPr="001B0649" w:rsidRDefault="00A361BD" w:rsidP="00992772">
      <w:pPr>
        <w:jc w:val="center"/>
        <w:rPr>
          <w:lang w:val="en-US"/>
        </w:rPr>
      </w:pPr>
    </w:p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433"/>
        <w:gridCol w:w="2631"/>
        <w:gridCol w:w="83"/>
      </w:tblGrid>
      <w:tr w:rsidR="00A361BD" w:rsidRPr="00E60BE7" w:rsidTr="0099277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A361BD" w:rsidRPr="002B5B53" w:rsidRDefault="00A361BD" w:rsidP="00992772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A361BD" w:rsidRPr="00240897" w:rsidRDefault="00A361BD" w:rsidP="00992772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2631" w:type="dxa"/>
          </w:tcPr>
          <w:p w:rsidR="00A361BD" w:rsidRPr="00E60BE7" w:rsidRDefault="00A361BD" w:rsidP="00992772">
            <w:pPr>
              <w:jc w:val="right"/>
              <w:rPr>
                <w:b/>
              </w:rPr>
            </w:pPr>
          </w:p>
        </w:tc>
      </w:tr>
      <w:tr w:rsidR="00A361BD" w:rsidTr="0099277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A361BD" w:rsidRPr="002B5B53" w:rsidRDefault="00A361BD" w:rsidP="00992772">
            <w:pPr>
              <w:jc w:val="center"/>
              <w:rPr>
                <w:b/>
                <w:i/>
              </w:rPr>
            </w:pPr>
          </w:p>
        </w:tc>
      </w:tr>
      <w:tr w:rsidR="00A361BD" w:rsidTr="0099277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A361BD" w:rsidRDefault="00A361BD" w:rsidP="00992772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A361BD" w:rsidRDefault="00A361BD" w:rsidP="00992772">
            <w:pPr>
              <w:spacing w:line="240" w:lineRule="atLeast"/>
              <w:jc w:val="center"/>
              <w:rPr>
                <w:caps/>
              </w:rPr>
            </w:pPr>
            <w:r w:rsidRPr="00992933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для прик эмбл" style="width:48.75pt;height:47.25pt;visibility:visible">
                  <v:imagedata r:id="rId7" o:title=""/>
                </v:shape>
              </w:pict>
            </w:r>
          </w:p>
        </w:tc>
        <w:tc>
          <w:tcPr>
            <w:tcW w:w="2631" w:type="dxa"/>
          </w:tcPr>
          <w:p w:rsidR="00A361BD" w:rsidRDefault="00A361BD" w:rsidP="00992772">
            <w:pPr>
              <w:jc w:val="center"/>
              <w:rPr>
                <w:caps/>
              </w:rPr>
            </w:pPr>
          </w:p>
        </w:tc>
      </w:tr>
      <w:tr w:rsidR="00A361BD" w:rsidTr="0099277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A361BD" w:rsidRDefault="00A361BD" w:rsidP="00992772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A361BD" w:rsidTr="0099277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A361BD" w:rsidRDefault="00A361BD" w:rsidP="00992772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МГТУ</w:t>
            </w:r>
            <w:r w:rsidRPr="00E87142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A361BD" w:rsidRPr="00A85A41" w:rsidRDefault="00A361BD" w:rsidP="00992772"/>
        </w:tc>
      </w:tr>
      <w:tr w:rsidR="00A361BD" w:rsidRPr="002C7D27" w:rsidTr="00992772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A361BD" w:rsidRPr="002C7D27" w:rsidTr="00992772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Pr="00D76C22" w:rsidRDefault="00A361BD" w:rsidP="00992772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5341"/>
        <w:gridCol w:w="5341"/>
      </w:tblGrid>
      <w:tr w:rsidR="00A361BD" w:rsidRPr="003B16C7" w:rsidTr="00992772">
        <w:tc>
          <w:tcPr>
            <w:tcW w:w="5000" w:type="pct"/>
            <w:gridSpan w:val="2"/>
          </w:tcPr>
          <w:p w:rsidR="00A361BD" w:rsidRPr="00380A04" w:rsidRDefault="00A361BD" w:rsidP="0099277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КУРСОВОЙ ПРОЕКТ </w:t>
            </w:r>
          </w:p>
        </w:tc>
      </w:tr>
      <w:tr w:rsidR="00A361BD" w:rsidRPr="003B16C7" w:rsidTr="00992772">
        <w:tc>
          <w:tcPr>
            <w:tcW w:w="5000" w:type="pct"/>
            <w:gridSpan w:val="2"/>
          </w:tcPr>
          <w:p w:rsidR="00A361BD" w:rsidRPr="00380A04" w:rsidRDefault="00A361BD" w:rsidP="0099277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361BD" w:rsidRPr="003B16C7" w:rsidTr="00992772">
        <w:tc>
          <w:tcPr>
            <w:tcW w:w="5000" w:type="pct"/>
            <w:gridSpan w:val="2"/>
          </w:tcPr>
          <w:p w:rsidR="00A361BD" w:rsidRPr="00BE72F5" w:rsidRDefault="00A361BD" w:rsidP="0099277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BE72F5">
              <w:rPr>
                <w:sz w:val="28"/>
                <w:szCs w:val="28"/>
              </w:rPr>
              <w:t>______________________________________________________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A361BD" w:rsidRPr="000C2ABA" w:rsidRDefault="00A361BD" w:rsidP="00992772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A361BD" w:rsidRPr="003B16C7" w:rsidTr="00992772">
        <w:tc>
          <w:tcPr>
            <w:tcW w:w="5000" w:type="pct"/>
            <w:gridSpan w:val="2"/>
          </w:tcPr>
          <w:p w:rsidR="00A361BD" w:rsidRPr="005A166B" w:rsidRDefault="00A361BD" w:rsidP="00992772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 xml:space="preserve">Тема курсового проекта </w:t>
            </w:r>
            <w:r w:rsidRPr="005A166B">
              <w:rPr>
                <w:b/>
              </w:rPr>
              <w:t xml:space="preserve"> «__________________________________________»</w:t>
            </w:r>
          </w:p>
          <w:p w:rsidR="00A361BD" w:rsidRPr="000C2ABA" w:rsidRDefault="00A361BD" w:rsidP="00992772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(наименование темы)</w:t>
            </w:r>
          </w:p>
          <w:p w:rsidR="00A361BD" w:rsidRPr="000C2ABA" w:rsidRDefault="00A361BD" w:rsidP="0099277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361BD" w:rsidRPr="003B16C7" w:rsidTr="00992772">
        <w:tc>
          <w:tcPr>
            <w:tcW w:w="2500" w:type="pct"/>
          </w:tcPr>
          <w:p w:rsidR="00A361BD" w:rsidRPr="00C01A54" w:rsidRDefault="00A361BD" w:rsidP="00992772">
            <w:pPr>
              <w:jc w:val="center"/>
            </w:pPr>
            <w:r w:rsidRPr="00C01A54">
              <w:t>Студент группы ____________________</w:t>
            </w:r>
          </w:p>
          <w:p w:rsidR="00A361BD" w:rsidRPr="00C01A54" w:rsidRDefault="00A361BD" w:rsidP="00992772">
            <w:pPr>
              <w:shd w:val="clear" w:color="auto" w:fill="FFFFFF"/>
              <w:jc w:val="center"/>
              <w:rPr>
                <w:b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 xml:space="preserve">(учебная </w:t>
            </w:r>
            <w:r w:rsidRPr="00C01A54">
              <w:rPr>
                <w:i/>
              </w:rPr>
              <w:t xml:space="preserve"> группа)</w:t>
            </w:r>
          </w:p>
        </w:tc>
        <w:tc>
          <w:tcPr>
            <w:tcW w:w="2500" w:type="pct"/>
          </w:tcPr>
          <w:p w:rsidR="00A361BD" w:rsidRPr="00C01A54" w:rsidRDefault="00A361BD" w:rsidP="00992772">
            <w:pPr>
              <w:shd w:val="clear" w:color="auto" w:fill="FFFFFF"/>
              <w:jc w:val="center"/>
              <w:rPr>
                <w:b/>
              </w:rPr>
            </w:pPr>
            <w:r w:rsidRPr="00C01A54">
              <w:rPr>
                <w:i/>
              </w:rPr>
              <w:t>Фамилия И.О</w:t>
            </w:r>
          </w:p>
        </w:tc>
      </w:tr>
      <w:tr w:rsidR="00A361BD" w:rsidRPr="003B16C7" w:rsidTr="00992772">
        <w:tc>
          <w:tcPr>
            <w:tcW w:w="2500" w:type="pct"/>
          </w:tcPr>
          <w:p w:rsidR="00A361BD" w:rsidRPr="00042F36" w:rsidRDefault="00A361BD" w:rsidP="00992772">
            <w:pPr>
              <w:ind w:firstLine="284"/>
            </w:pPr>
            <w:r w:rsidRPr="00042F36">
              <w:t>Рук</w:t>
            </w:r>
            <w:r>
              <w:t xml:space="preserve">оводитель курсового проекта </w:t>
            </w:r>
          </w:p>
          <w:p w:rsidR="00A361BD" w:rsidRPr="00042F36" w:rsidRDefault="00A361BD" w:rsidP="00992772">
            <w:pPr>
              <w:ind w:firstLine="284"/>
              <w:rPr>
                <w:i/>
              </w:rPr>
            </w:pPr>
            <w:r w:rsidRPr="00042F36">
              <w:rPr>
                <w:i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A361BD" w:rsidRPr="00C01A54" w:rsidRDefault="00A361BD" w:rsidP="00992772">
            <w:pPr>
              <w:shd w:val="clear" w:color="auto" w:fill="FFFFFF"/>
              <w:jc w:val="center"/>
              <w:rPr>
                <w:b/>
              </w:rPr>
            </w:pPr>
            <w:r w:rsidRPr="00C01A54">
              <w:rPr>
                <w:i/>
              </w:rPr>
              <w:t>Фамилия И.О</w:t>
            </w:r>
          </w:p>
        </w:tc>
      </w:tr>
      <w:tr w:rsidR="00A361BD" w:rsidRPr="003B16C7" w:rsidTr="00992772">
        <w:tc>
          <w:tcPr>
            <w:tcW w:w="2500" w:type="pct"/>
          </w:tcPr>
          <w:p w:rsidR="00A361BD" w:rsidRPr="00042F36" w:rsidRDefault="00A361BD" w:rsidP="00992772">
            <w:pPr>
              <w:ind w:firstLine="284"/>
            </w:pPr>
            <w:r>
              <w:t xml:space="preserve">Рецензент </w:t>
            </w:r>
          </w:p>
          <w:p w:rsidR="00A361BD" w:rsidRPr="00042F36" w:rsidRDefault="00A361BD" w:rsidP="00992772">
            <w:pPr>
              <w:ind w:firstLine="284"/>
            </w:pPr>
            <w:r w:rsidRPr="00042F36">
              <w:rPr>
                <w:i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A361BD" w:rsidRPr="00C01A54" w:rsidRDefault="00A361BD" w:rsidP="00992772">
            <w:pPr>
              <w:shd w:val="clear" w:color="auto" w:fill="FFFFFF"/>
              <w:jc w:val="center"/>
              <w:rPr>
                <w:i/>
              </w:rPr>
            </w:pPr>
            <w:r w:rsidRPr="00C01A54">
              <w:rPr>
                <w:i/>
              </w:rPr>
              <w:t>Фамилия И.О</w:t>
            </w:r>
          </w:p>
        </w:tc>
      </w:tr>
      <w:tr w:rsidR="00A361BD" w:rsidRPr="003B16C7" w:rsidTr="00992772">
        <w:tc>
          <w:tcPr>
            <w:tcW w:w="2500" w:type="pct"/>
          </w:tcPr>
          <w:p w:rsidR="00A361BD" w:rsidRPr="003B16C7" w:rsidRDefault="00A361BD" w:rsidP="00992772"/>
        </w:tc>
        <w:tc>
          <w:tcPr>
            <w:tcW w:w="2500" w:type="pct"/>
          </w:tcPr>
          <w:p w:rsidR="00A361BD" w:rsidRPr="00BD0783" w:rsidRDefault="00A361BD" w:rsidP="00992772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A361BD" w:rsidRPr="003B16C7" w:rsidTr="00992772">
        <w:tc>
          <w:tcPr>
            <w:tcW w:w="3510" w:type="dxa"/>
            <w:vAlign w:val="center"/>
          </w:tcPr>
          <w:p w:rsidR="00A361BD" w:rsidRPr="003B16C7" w:rsidRDefault="00A361BD" w:rsidP="00992772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A361BD" w:rsidRPr="003B16C7" w:rsidRDefault="00A361BD" w:rsidP="00992772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A361BD" w:rsidRPr="003B16C7" w:rsidRDefault="00A361BD" w:rsidP="00992772">
            <w:pPr>
              <w:rPr>
                <w:i/>
              </w:rPr>
            </w:pPr>
          </w:p>
          <w:p w:rsidR="00A361BD" w:rsidRPr="003B16C7" w:rsidRDefault="00A361BD" w:rsidP="00992772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A361BD" w:rsidRPr="003B16C7" w:rsidTr="00992772">
        <w:tc>
          <w:tcPr>
            <w:tcW w:w="3510" w:type="dxa"/>
          </w:tcPr>
          <w:p w:rsidR="00A361BD" w:rsidRPr="003B16C7" w:rsidRDefault="00A361BD" w:rsidP="00992772">
            <w:pPr>
              <w:jc w:val="center"/>
            </w:pPr>
          </w:p>
        </w:tc>
        <w:tc>
          <w:tcPr>
            <w:tcW w:w="3119" w:type="dxa"/>
          </w:tcPr>
          <w:p w:rsidR="00A361BD" w:rsidRPr="000C2ABA" w:rsidRDefault="00A361BD" w:rsidP="00992772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A361BD" w:rsidRPr="003B16C7" w:rsidRDefault="00A361BD" w:rsidP="00992772">
            <w:pPr>
              <w:jc w:val="center"/>
            </w:pPr>
          </w:p>
        </w:tc>
      </w:tr>
      <w:tr w:rsidR="00A361BD" w:rsidRPr="003B16C7" w:rsidTr="00992772">
        <w:tc>
          <w:tcPr>
            <w:tcW w:w="3510" w:type="dxa"/>
            <w:vAlign w:val="center"/>
          </w:tcPr>
          <w:p w:rsidR="00A361BD" w:rsidRPr="003B16C7" w:rsidRDefault="00A361BD" w:rsidP="00992772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A361BD" w:rsidRPr="003B16C7" w:rsidRDefault="00A361BD" w:rsidP="00992772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A361BD" w:rsidRPr="003B16C7" w:rsidRDefault="00A361BD" w:rsidP="00992772">
            <w:pPr>
              <w:rPr>
                <w:i/>
              </w:rPr>
            </w:pPr>
          </w:p>
          <w:p w:rsidR="00A361BD" w:rsidRPr="003B16C7" w:rsidRDefault="00A361BD" w:rsidP="00992772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p w:rsidR="00A361BD" w:rsidRDefault="00A361BD" w:rsidP="00992772">
      <w:pPr>
        <w:shd w:val="clear" w:color="auto" w:fill="FFFFFF"/>
        <w:jc w:val="center"/>
        <w:rPr>
          <w:b/>
          <w:sz w:val="34"/>
          <w:szCs w:val="34"/>
        </w:rPr>
      </w:pPr>
    </w:p>
    <w:p w:rsidR="00A361BD" w:rsidRDefault="00A361BD" w:rsidP="00992772">
      <w:pPr>
        <w:shd w:val="clear" w:color="auto" w:fill="FFFFFF"/>
        <w:jc w:val="center"/>
      </w:pPr>
    </w:p>
    <w:p w:rsidR="00A361BD" w:rsidRPr="0012624F" w:rsidRDefault="00A361BD" w:rsidP="00992772">
      <w:pPr>
        <w:shd w:val="clear" w:color="auto" w:fill="FFFFFF"/>
        <w:jc w:val="center"/>
      </w:pPr>
      <w:r w:rsidRPr="0012624F">
        <w:t>Москва 201</w:t>
      </w:r>
      <w:r>
        <w:t>3</w:t>
      </w:r>
    </w:p>
    <w:p w:rsidR="00A361BD" w:rsidRPr="00427256" w:rsidRDefault="00A361BD" w:rsidP="00992772">
      <w:pPr>
        <w:shd w:val="clear" w:color="auto" w:fill="FFFFFF"/>
        <w:jc w:val="center"/>
      </w:pPr>
      <w:r w:rsidRPr="008004DF">
        <w:rPr>
          <w:highlight w:val="yellow"/>
        </w:rPr>
        <w:br w:type="page"/>
      </w:r>
    </w:p>
    <w:tbl>
      <w:tblPr>
        <w:tblW w:w="5185" w:type="pct"/>
        <w:jc w:val="center"/>
        <w:tblCellMar>
          <w:left w:w="0" w:type="dxa"/>
          <w:right w:w="0" w:type="dxa"/>
        </w:tblCellMar>
        <w:tblLook w:val="0000"/>
      </w:tblPr>
      <w:tblGrid>
        <w:gridCol w:w="3039"/>
        <w:gridCol w:w="85"/>
        <w:gridCol w:w="2457"/>
        <w:gridCol w:w="39"/>
        <w:gridCol w:w="2184"/>
        <w:gridCol w:w="434"/>
        <w:gridCol w:w="2366"/>
        <w:gridCol w:w="30"/>
        <w:gridCol w:w="219"/>
      </w:tblGrid>
      <w:tr w:rsidR="00A361BD" w:rsidRPr="002B5B53" w:rsidTr="00992772">
        <w:trPr>
          <w:gridAfter w:val="1"/>
          <w:wAfter w:w="101" w:type="pct"/>
          <w:cantSplit/>
          <w:trHeight w:val="180"/>
          <w:jc w:val="center"/>
        </w:trPr>
        <w:tc>
          <w:tcPr>
            <w:tcW w:w="1400" w:type="pct"/>
          </w:tcPr>
          <w:p w:rsidR="00A361BD" w:rsidRDefault="00A361BD" w:rsidP="00992772">
            <w:pPr>
              <w:jc w:val="center"/>
              <w:rPr>
                <w:caps/>
              </w:rPr>
            </w:pPr>
          </w:p>
        </w:tc>
        <w:tc>
          <w:tcPr>
            <w:tcW w:w="2195" w:type="pct"/>
            <w:gridSpan w:val="4"/>
          </w:tcPr>
          <w:p w:rsidR="00A361BD" w:rsidRPr="00240897" w:rsidRDefault="00A361BD" w:rsidP="00992772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1304" w:type="pct"/>
            <w:gridSpan w:val="3"/>
          </w:tcPr>
          <w:p w:rsidR="00A361BD" w:rsidRPr="002B5B53" w:rsidRDefault="00A361BD" w:rsidP="00992772">
            <w:pPr>
              <w:jc w:val="right"/>
              <w:rPr>
                <w:b/>
              </w:rPr>
            </w:pPr>
          </w:p>
        </w:tc>
      </w:tr>
      <w:tr w:rsidR="00A361BD" w:rsidTr="00992772">
        <w:trPr>
          <w:gridAfter w:val="2"/>
          <w:wAfter w:w="115" w:type="pct"/>
          <w:cantSplit/>
          <w:trHeight w:val="180"/>
          <w:jc w:val="center"/>
        </w:trPr>
        <w:tc>
          <w:tcPr>
            <w:tcW w:w="4885" w:type="pct"/>
            <w:gridSpan w:val="7"/>
          </w:tcPr>
          <w:p w:rsidR="00A361BD" w:rsidRPr="002B5B53" w:rsidRDefault="00A361BD" w:rsidP="00992772">
            <w:pPr>
              <w:jc w:val="center"/>
              <w:rPr>
                <w:b/>
                <w:i/>
              </w:rPr>
            </w:pPr>
          </w:p>
        </w:tc>
      </w:tr>
      <w:tr w:rsidR="00A361BD" w:rsidTr="00992772">
        <w:trPr>
          <w:gridAfter w:val="1"/>
          <w:wAfter w:w="101" w:type="pct"/>
          <w:cantSplit/>
          <w:trHeight w:val="180"/>
          <w:jc w:val="center"/>
        </w:trPr>
        <w:tc>
          <w:tcPr>
            <w:tcW w:w="1400" w:type="pct"/>
          </w:tcPr>
          <w:p w:rsidR="00A361BD" w:rsidRDefault="00A361BD" w:rsidP="00992772">
            <w:pPr>
              <w:jc w:val="center"/>
              <w:rPr>
                <w:caps/>
              </w:rPr>
            </w:pPr>
          </w:p>
        </w:tc>
        <w:tc>
          <w:tcPr>
            <w:tcW w:w="2195" w:type="pct"/>
            <w:gridSpan w:val="4"/>
          </w:tcPr>
          <w:p w:rsidR="00A361BD" w:rsidRDefault="00A361BD" w:rsidP="00992772">
            <w:pPr>
              <w:spacing w:line="240" w:lineRule="atLeast"/>
              <w:jc w:val="center"/>
              <w:rPr>
                <w:caps/>
              </w:rPr>
            </w:pPr>
            <w:r w:rsidRPr="00992933">
              <w:rPr>
                <w:noProof/>
              </w:rPr>
              <w:pict>
                <v:shape id="_x0000_i1026" type="#_x0000_t75" alt="для прик эмбл" style="width:48.75pt;height:47.25pt;visibility:visible">
                  <v:imagedata r:id="rId7" o:title=""/>
                </v:shape>
              </w:pict>
            </w:r>
          </w:p>
        </w:tc>
        <w:tc>
          <w:tcPr>
            <w:tcW w:w="1304" w:type="pct"/>
            <w:gridSpan w:val="3"/>
          </w:tcPr>
          <w:p w:rsidR="00A361BD" w:rsidRDefault="00A361BD" w:rsidP="00992772">
            <w:pPr>
              <w:jc w:val="center"/>
              <w:rPr>
                <w:caps/>
              </w:rPr>
            </w:pPr>
          </w:p>
        </w:tc>
      </w:tr>
      <w:tr w:rsidR="00A361BD" w:rsidTr="00992772">
        <w:trPr>
          <w:gridAfter w:val="2"/>
          <w:wAfter w:w="115" w:type="pct"/>
          <w:cantSplit/>
          <w:trHeight w:val="180"/>
          <w:jc w:val="center"/>
        </w:trPr>
        <w:tc>
          <w:tcPr>
            <w:tcW w:w="4885" w:type="pct"/>
            <w:gridSpan w:val="7"/>
          </w:tcPr>
          <w:p w:rsidR="00A361BD" w:rsidRDefault="00A361BD" w:rsidP="00992772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A361BD" w:rsidTr="00992772">
        <w:trPr>
          <w:gridAfter w:val="2"/>
          <w:wAfter w:w="115" w:type="pct"/>
          <w:cantSplit/>
          <w:trHeight w:val="1803"/>
          <w:jc w:val="center"/>
        </w:trPr>
        <w:tc>
          <w:tcPr>
            <w:tcW w:w="4885" w:type="pct"/>
            <w:gridSpan w:val="7"/>
          </w:tcPr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A361BD" w:rsidRDefault="00A361BD" w:rsidP="00992772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МГТУ</w:t>
            </w:r>
            <w:r w:rsidRPr="00E87142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A361BD" w:rsidRPr="00A85A41" w:rsidRDefault="00A361BD" w:rsidP="00992772"/>
        </w:tc>
      </w:tr>
      <w:tr w:rsidR="00A361BD" w:rsidTr="0099277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Pr="00800F04" w:rsidRDefault="00A361BD" w:rsidP="00992772">
            <w:pPr>
              <w:jc w:val="center"/>
              <w:rPr>
                <w:b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A361BD" w:rsidTr="0099277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Pr="00800F04" w:rsidRDefault="00A361BD" w:rsidP="00992772">
            <w:pPr>
              <w:jc w:val="center"/>
              <w:rPr>
                <w:b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A361BD" w:rsidTr="00992772">
        <w:tblPrEx>
          <w:jc w:val="left"/>
        </w:tblPrEx>
        <w:trPr>
          <w:cantSplit/>
          <w:trHeight w:val="317"/>
        </w:trPr>
        <w:tc>
          <w:tcPr>
            <w:tcW w:w="2571" w:type="pct"/>
            <w:gridSpan w:val="3"/>
          </w:tcPr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6"/>
          </w:tcPr>
          <w:p w:rsidR="00A361BD" w:rsidRPr="00800F04" w:rsidRDefault="00A361BD" w:rsidP="00992772">
            <w:pPr>
              <w:jc w:val="center"/>
              <w:rPr>
                <w:b/>
              </w:rPr>
            </w:pPr>
            <w:r w:rsidRPr="00800F04">
              <w:rPr>
                <w:b/>
              </w:rPr>
              <w:t>Утверждаю</w:t>
            </w:r>
          </w:p>
        </w:tc>
      </w:tr>
      <w:tr w:rsidR="00A361BD" w:rsidTr="00992772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3"/>
          </w:tcPr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6"/>
          </w:tcPr>
          <w:p w:rsidR="00A361BD" w:rsidRPr="005A166B" w:rsidRDefault="00A361BD" w:rsidP="00992772">
            <w:pPr>
              <w:tabs>
                <w:tab w:val="left" w:leader="underscore" w:pos="7781"/>
              </w:tabs>
              <w:ind w:left="-45" w:firstLine="365"/>
            </w:pPr>
            <w:r w:rsidRPr="005A166B">
              <w:t xml:space="preserve">Заведующий </w:t>
            </w:r>
          </w:p>
          <w:p w:rsidR="00A361BD" w:rsidRPr="005A166B" w:rsidRDefault="00A361BD" w:rsidP="00992772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t>кафедрой______________</w:t>
            </w:r>
            <w:r w:rsidRPr="005A166B">
              <w:rPr>
                <w:i/>
              </w:rPr>
              <w:t>И.О. Фамилия</w:t>
            </w:r>
          </w:p>
        </w:tc>
      </w:tr>
      <w:tr w:rsidR="00A361BD" w:rsidTr="00992772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3"/>
          </w:tcPr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6"/>
          </w:tcPr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  <w:r>
              <w:t>«____» __________201</w:t>
            </w:r>
            <w:r w:rsidRPr="005B4B46">
              <w:t>___ г.</w:t>
            </w:r>
          </w:p>
        </w:tc>
      </w:tr>
      <w:tr w:rsidR="00A361BD" w:rsidTr="0099277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A361BD" w:rsidRDefault="00A361BD" w:rsidP="00992772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A361BD" w:rsidTr="0099277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A361BD" w:rsidRPr="005A166B" w:rsidRDefault="00A361BD" w:rsidP="00992772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</w:t>
            </w:r>
            <w:r>
              <w:rPr>
                <w:b/>
                <w:sz w:val="28"/>
                <w:szCs w:val="28"/>
              </w:rPr>
              <w:t xml:space="preserve">ение  курсового проекта </w:t>
            </w:r>
          </w:p>
        </w:tc>
      </w:tr>
      <w:tr w:rsidR="00A361BD" w:rsidTr="00992772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A361BD" w:rsidRPr="00577705" w:rsidRDefault="00A361BD" w:rsidP="00992772">
            <w:pPr>
              <w:ind w:firstLine="164"/>
            </w:pPr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Pr="00577705">
              <w:t xml:space="preserve"> «____________________________________________________________»</w:t>
            </w: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CD3E09" w:rsidRDefault="00A361BD" w:rsidP="00992772">
            <w:pPr>
              <w:ind w:firstLine="164"/>
              <w:rPr>
                <w:b/>
              </w:rPr>
            </w:pPr>
          </w:p>
        </w:tc>
      </w:tr>
      <w:tr w:rsidR="00A361BD" w:rsidTr="0099277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A361BD" w:rsidRPr="00577705" w:rsidRDefault="00A361BD" w:rsidP="00992772">
            <w:pPr>
              <w:ind w:firstLine="164"/>
            </w:pPr>
            <w:r w:rsidRPr="008C2A05">
              <w:t>Студент _________________________________________________Группа</w:t>
            </w:r>
            <w:r w:rsidRPr="00577705">
              <w:t>____________</w:t>
            </w:r>
          </w:p>
        </w:tc>
      </w:tr>
      <w:tr w:rsidR="00A361BD" w:rsidTr="00992772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A361BD" w:rsidRPr="00577705" w:rsidRDefault="00A361BD" w:rsidP="00992772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ind w:hanging="2340"/>
            </w:pPr>
            <w:r w:rsidRPr="00577705">
              <w:rPr>
                <w:b/>
              </w:rPr>
              <w:t xml:space="preserve">Тема </w:t>
            </w:r>
            <w:r w:rsidRPr="00577705">
              <w:t>_____________________________________________________________________</w:t>
            </w: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1C0F1F" w:rsidRDefault="00A361BD" w:rsidP="00992772">
            <w:pPr>
              <w:widowControl w:val="0"/>
              <w:numPr>
                <w:ilvl w:val="0"/>
                <w:numId w:val="10"/>
              </w:numPr>
              <w:tabs>
                <w:tab w:val="clear" w:pos="884"/>
                <w:tab w:val="num" w:pos="360"/>
              </w:tabs>
              <w:ind w:hanging="720"/>
              <w:rPr>
                <w:b/>
              </w:rPr>
            </w:pPr>
            <w:r w:rsidRPr="001C0F1F">
              <w:rPr>
                <w:b/>
              </w:rPr>
              <w:t>Исходные данные:</w:t>
            </w:r>
          </w:p>
        </w:tc>
      </w:tr>
      <w:tr w:rsidR="00A361BD" w:rsidTr="0099277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A361BD" w:rsidRPr="00CD3E09" w:rsidRDefault="00A361BD" w:rsidP="00992772">
            <w:pPr>
              <w:ind w:firstLine="164"/>
            </w:pPr>
          </w:p>
        </w:tc>
      </w:tr>
      <w:tr w:rsidR="00A361BD" w:rsidTr="0099277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A361BD" w:rsidRPr="00CD3E09" w:rsidRDefault="00A361BD" w:rsidP="00992772">
            <w:pPr>
              <w:ind w:firstLine="164"/>
            </w:pP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1C0F1F" w:rsidRDefault="00A361BD" w:rsidP="00992772">
            <w:pPr>
              <w:ind w:left="164"/>
              <w:rPr>
                <w:b/>
              </w:rPr>
            </w:pP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427256" w:rsidRDefault="00A361BD" w:rsidP="00992772">
            <w:pPr>
              <w:widowControl w:val="0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ind w:left="180" w:hanging="16"/>
              <w:rPr>
                <w:b/>
                <w:spacing w:val="-8"/>
              </w:rPr>
            </w:pPr>
            <w:r w:rsidRPr="00427256">
              <w:rPr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A361BD" w:rsidTr="0099277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A361BD" w:rsidRPr="00CD3E09" w:rsidRDefault="00A361BD" w:rsidP="00992772">
            <w:pPr>
              <w:ind w:firstLine="164"/>
              <w:jc w:val="center"/>
            </w:pPr>
          </w:p>
        </w:tc>
      </w:tr>
      <w:tr w:rsidR="00A361BD" w:rsidTr="0099277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A361BD" w:rsidRPr="00CD3E09" w:rsidRDefault="00A361BD" w:rsidP="00992772">
            <w:pPr>
              <w:ind w:firstLine="164"/>
              <w:jc w:val="center"/>
            </w:pP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4A21EE" w:rsidRDefault="00A361BD" w:rsidP="00992772">
            <w:pPr>
              <w:ind w:left="180"/>
              <w:rPr>
                <w:b/>
              </w:rPr>
            </w:pPr>
          </w:p>
        </w:tc>
      </w:tr>
      <w:tr w:rsidR="00A361BD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392F20" w:rsidRDefault="00A361BD" w:rsidP="00992772">
            <w:pPr>
              <w:widowControl w:val="0"/>
              <w:numPr>
                <w:ilvl w:val="0"/>
                <w:numId w:val="12"/>
              </w:numPr>
              <w:tabs>
                <w:tab w:val="clear" w:pos="884"/>
                <w:tab w:val="num" w:pos="360"/>
              </w:tabs>
              <w:ind w:hanging="704"/>
              <w:rPr>
                <w:b/>
              </w:rPr>
            </w:pPr>
            <w:r w:rsidRPr="00392F20">
              <w:rPr>
                <w:b/>
              </w:rPr>
              <w:t>Срок представления к з</w:t>
            </w:r>
            <w:r>
              <w:rPr>
                <w:b/>
              </w:rPr>
              <w:t>ащите курсового проекта :</w:t>
            </w:r>
            <w:r w:rsidRPr="00392F20">
              <w:t xml:space="preserve"> </w:t>
            </w:r>
            <w:r w:rsidRPr="00392F20">
              <w:rPr>
                <w:b/>
              </w:rPr>
              <w:t>до</w:t>
            </w:r>
            <w:r>
              <w:t xml:space="preserve"> «___» _______</w:t>
            </w:r>
            <w:r w:rsidRPr="00392F20">
              <w:t>201_ г.</w:t>
            </w:r>
          </w:p>
        </w:tc>
      </w:tr>
      <w:tr w:rsidR="00A361BD" w:rsidRPr="00D62D32" w:rsidTr="0099277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A361BD" w:rsidRPr="00D62D32" w:rsidRDefault="00A361BD" w:rsidP="00992772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A361BD" w:rsidTr="00992772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A361BD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 xml:space="preserve">Задание на курсовой </w:t>
            </w:r>
          </w:p>
          <w:p w:rsidR="00A361BD" w:rsidRPr="00974A2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проект</w:t>
            </w:r>
            <w:r w:rsidRPr="005439D9">
              <w:t xml:space="preserve"> выдал</w:t>
            </w:r>
          </w:p>
        </w:tc>
        <w:tc>
          <w:tcPr>
            <w:tcW w:w="1150" w:type="pct"/>
            <w:gridSpan w:val="2"/>
            <w:vAlign w:val="center"/>
          </w:tcPr>
          <w:p w:rsidR="00A361BD" w:rsidRPr="00974A2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«___»______201__г.</w:t>
            </w:r>
          </w:p>
        </w:tc>
        <w:tc>
          <w:tcPr>
            <w:tcW w:w="1206" w:type="pct"/>
            <w:gridSpan w:val="2"/>
          </w:tcPr>
          <w:p w:rsidR="00A361BD" w:rsidRPr="001C100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Подпись руководителя</w:t>
            </w:r>
          </w:p>
          <w:p w:rsidR="00A361BD" w:rsidRPr="00974A2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 xml:space="preserve">проекта </w:t>
            </w:r>
          </w:p>
          <w:p w:rsidR="00A361BD" w:rsidRPr="00974A2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1205" w:type="pct"/>
            <w:gridSpan w:val="3"/>
          </w:tcPr>
          <w:p w:rsidR="00A361BD" w:rsidRPr="001C100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A361BD" w:rsidRPr="00974A29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>проекта</w:t>
            </w:r>
          </w:p>
        </w:tc>
      </w:tr>
      <w:tr w:rsidR="00A361BD" w:rsidTr="00992772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A361BD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 xml:space="preserve">Задание на курсовой </w:t>
            </w:r>
          </w:p>
          <w:p w:rsidR="00A361BD" w:rsidRPr="00A3637B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t>проект</w:t>
            </w:r>
            <w:r w:rsidRPr="00A3637B">
              <w:t xml:space="preserve"> получил</w:t>
            </w:r>
          </w:p>
        </w:tc>
        <w:tc>
          <w:tcPr>
            <w:tcW w:w="1150" w:type="pct"/>
            <w:gridSpan w:val="2"/>
            <w:vAlign w:val="center"/>
          </w:tcPr>
          <w:p w:rsidR="00A361BD" w:rsidRPr="001F0D77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«___»______201__г.</w:t>
            </w:r>
          </w:p>
        </w:tc>
        <w:tc>
          <w:tcPr>
            <w:tcW w:w="1206" w:type="pct"/>
            <w:gridSpan w:val="2"/>
          </w:tcPr>
          <w:p w:rsidR="00A361BD" w:rsidRPr="001F0D77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Подпись студента –</w:t>
            </w:r>
          </w:p>
          <w:p w:rsidR="00A361BD" w:rsidRPr="00A3637B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исполнителя проекта</w:t>
            </w:r>
          </w:p>
        </w:tc>
        <w:tc>
          <w:tcPr>
            <w:tcW w:w="1205" w:type="pct"/>
            <w:gridSpan w:val="3"/>
          </w:tcPr>
          <w:p w:rsidR="00A361BD" w:rsidRPr="001F0D77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A361BD" w:rsidRPr="001F0D77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A361BD" w:rsidRPr="00A3637B" w:rsidRDefault="00A361BD" w:rsidP="0099277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проекта</w:t>
            </w:r>
          </w:p>
        </w:tc>
      </w:tr>
    </w:tbl>
    <w:p w:rsidR="00A361BD" w:rsidRDefault="00A361BD" w:rsidP="00992772">
      <w:r w:rsidRPr="008004DF">
        <w:rPr>
          <w:highlight w:val="yellow"/>
        </w:rPr>
        <w:br w:type="page"/>
      </w:r>
    </w:p>
    <w:p w:rsidR="00A361BD" w:rsidRPr="00AA1B76" w:rsidRDefault="00A361BD" w:rsidP="00992772">
      <w:pPr>
        <w:shd w:val="clear" w:color="auto" w:fill="FFFFFF"/>
        <w:rPr>
          <w:b/>
        </w:rPr>
      </w:pPr>
      <w:r w:rsidRPr="00AA1B76">
        <w:rPr>
          <w:b/>
        </w:rPr>
        <w:t xml:space="preserve"> Мониторинг процесса выпол</w:t>
      </w:r>
      <w:r>
        <w:rPr>
          <w:b/>
        </w:rPr>
        <w:t xml:space="preserve">нения курсового проекта </w:t>
      </w:r>
    </w:p>
    <w:p w:rsidR="00A361BD" w:rsidRPr="00AA1B76" w:rsidRDefault="00A361BD" w:rsidP="00992772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9"/>
        <w:gridCol w:w="2040"/>
        <w:gridCol w:w="1985"/>
        <w:gridCol w:w="2032"/>
        <w:gridCol w:w="1807"/>
        <w:gridCol w:w="1929"/>
      </w:tblGrid>
      <w:tr w:rsidR="00A361BD" w:rsidRPr="00AA1B76" w:rsidTr="00992772">
        <w:tc>
          <w:tcPr>
            <w:tcW w:w="416" w:type="pct"/>
          </w:tcPr>
          <w:p w:rsidR="00A361BD" w:rsidRPr="00AA1B76" w:rsidRDefault="00A361BD" w:rsidP="00992772">
            <w:pPr>
              <w:pStyle w:val="BodyText"/>
              <w:rPr>
                <w:lang w:val="en-US"/>
              </w:rPr>
            </w:pPr>
            <w:r w:rsidRPr="00AA1B76">
              <w:t>№ этапа</w:t>
            </w:r>
          </w:p>
        </w:tc>
        <w:tc>
          <w:tcPr>
            <w:tcW w:w="955" w:type="pct"/>
          </w:tcPr>
          <w:p w:rsidR="00A361BD" w:rsidRPr="00AA1B76" w:rsidRDefault="00A361BD" w:rsidP="00992772">
            <w:pPr>
              <w:pStyle w:val="BodyText"/>
              <w:jc w:val="center"/>
            </w:pPr>
            <w:r>
              <w:t>Этап курсового проекта</w:t>
            </w:r>
            <w:r w:rsidRPr="00AA1B76">
              <w:t xml:space="preserve"> выполнил и представил ре</w:t>
            </w:r>
            <w:r>
              <w:t xml:space="preserve">зультаты руководителю проекта </w:t>
            </w:r>
            <w:r w:rsidRPr="00AA1B76">
              <w:t>,</w:t>
            </w:r>
          </w:p>
          <w:p w:rsidR="00A361BD" w:rsidRPr="00AA1B76" w:rsidRDefault="00A361BD" w:rsidP="00992772">
            <w:pPr>
              <w:pStyle w:val="BodyText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исполнителя</w:t>
            </w:r>
          </w:p>
        </w:tc>
        <w:tc>
          <w:tcPr>
            <w:tcW w:w="929" w:type="pct"/>
          </w:tcPr>
          <w:p w:rsidR="00A361BD" w:rsidRPr="00AA1B76" w:rsidRDefault="00A361BD" w:rsidP="00992772">
            <w:pPr>
              <w:pStyle w:val="BodyText"/>
              <w:jc w:val="center"/>
            </w:pPr>
            <w:r w:rsidRPr="00AA1B76">
              <w:t xml:space="preserve">Работу по </w:t>
            </w:r>
            <w:r>
              <w:t xml:space="preserve">этапу курсового проекта </w:t>
            </w:r>
            <w:r w:rsidRPr="00AA1B76">
              <w:t xml:space="preserve"> принял на рассмотрение,</w:t>
            </w:r>
          </w:p>
          <w:p w:rsidR="00A361BD" w:rsidRPr="00AA1B76" w:rsidRDefault="00A361BD" w:rsidP="00992772">
            <w:pPr>
              <w:pStyle w:val="BodyText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951" w:type="pct"/>
          </w:tcPr>
          <w:p w:rsidR="00A361BD" w:rsidRPr="00AA1B76" w:rsidRDefault="00A361BD" w:rsidP="00992772">
            <w:pPr>
              <w:pStyle w:val="BodyText"/>
              <w:jc w:val="center"/>
            </w:pPr>
            <w:r w:rsidRPr="00AA1B76">
              <w:t xml:space="preserve">Рекомендации и замечания по </w:t>
            </w:r>
            <w:r w:rsidRPr="001C3F95">
              <w:rPr>
                <w:b/>
              </w:rPr>
              <w:br/>
            </w:r>
            <w:r w:rsidRPr="00AA1B76">
              <w:t>этапу курс</w:t>
            </w:r>
            <w:r>
              <w:t xml:space="preserve">ового проекта </w:t>
            </w:r>
            <w:r w:rsidRPr="00AA1B76"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выдал </w:t>
            </w:r>
            <w:r w:rsidRPr="001C3F95">
              <w:rPr>
                <w:b/>
              </w:rPr>
              <w:br/>
            </w:r>
            <w:r w:rsidRPr="00AA1B76">
              <w:t>исполнителю,</w:t>
            </w:r>
          </w:p>
          <w:p w:rsidR="00A361BD" w:rsidRPr="00AA1B76" w:rsidRDefault="00A361BD" w:rsidP="00992772">
            <w:pPr>
              <w:pStyle w:val="BodyText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846" w:type="pct"/>
          </w:tcPr>
          <w:p w:rsidR="00A361BD" w:rsidRPr="00AA1B76" w:rsidRDefault="00A361BD" w:rsidP="00992772">
            <w:pPr>
              <w:pStyle w:val="BodyText"/>
              <w:spacing w:after="0"/>
              <w:jc w:val="center"/>
            </w:pPr>
            <w:r w:rsidRPr="00AA1B76">
              <w:t>Оценка выполнения этапа курсового про</w:t>
            </w:r>
            <w:r>
              <w:t>екта</w:t>
            </w:r>
            <w:r w:rsidRPr="001C3F95">
              <w:rPr>
                <w:b/>
              </w:rPr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 (</w:t>
            </w:r>
            <w:r>
              <w:t xml:space="preserve">в соответствии с балльно-рейтинговой </w:t>
            </w:r>
            <w:r w:rsidRPr="00ED2B8D">
              <w:t>системой)</w:t>
            </w:r>
          </w:p>
        </w:tc>
        <w:tc>
          <w:tcPr>
            <w:tcW w:w="903" w:type="pct"/>
          </w:tcPr>
          <w:p w:rsidR="00A361BD" w:rsidRPr="00AA1B76" w:rsidRDefault="00A361BD" w:rsidP="00992772">
            <w:pPr>
              <w:pStyle w:val="BodyText"/>
              <w:jc w:val="center"/>
            </w:pPr>
            <w:r w:rsidRPr="00AA1B76">
              <w:t>Комментарии</w:t>
            </w:r>
            <w:r w:rsidRPr="001C3F95">
              <w:rPr>
                <w:b/>
              </w:rPr>
              <w:br/>
            </w:r>
            <w:r w:rsidRPr="00AA1B76">
              <w:t xml:space="preserve"> руководителя курсового проек</w:t>
            </w:r>
            <w:r>
              <w:t xml:space="preserve">та </w:t>
            </w:r>
          </w:p>
          <w:p w:rsidR="00A361BD" w:rsidRPr="00AA1B76" w:rsidRDefault="00A361BD" w:rsidP="00992772">
            <w:pPr>
              <w:pStyle w:val="BodyText"/>
              <w:jc w:val="center"/>
            </w:pPr>
          </w:p>
        </w:tc>
      </w:tr>
      <w:tr w:rsidR="00A361BD" w:rsidRPr="00AA1B76" w:rsidTr="00992772">
        <w:trPr>
          <w:trHeight w:val="1500"/>
        </w:trPr>
        <w:tc>
          <w:tcPr>
            <w:tcW w:w="416" w:type="pct"/>
          </w:tcPr>
          <w:p w:rsidR="00A361BD" w:rsidRPr="00AA1B76" w:rsidRDefault="00A361BD" w:rsidP="00992772">
            <w:pPr>
              <w:jc w:val="center"/>
            </w:pPr>
            <w:r w:rsidRPr="00AA1B76">
              <w:t>1</w:t>
            </w:r>
          </w:p>
        </w:tc>
        <w:tc>
          <w:tcPr>
            <w:tcW w:w="955" w:type="pct"/>
          </w:tcPr>
          <w:p w:rsidR="00A361BD" w:rsidRPr="00AA1B76" w:rsidRDefault="00A361BD" w:rsidP="00992772"/>
        </w:tc>
        <w:tc>
          <w:tcPr>
            <w:tcW w:w="929" w:type="pct"/>
          </w:tcPr>
          <w:p w:rsidR="00A361BD" w:rsidRPr="00AA1B76" w:rsidRDefault="00A361BD" w:rsidP="00992772"/>
        </w:tc>
        <w:tc>
          <w:tcPr>
            <w:tcW w:w="951" w:type="pct"/>
          </w:tcPr>
          <w:p w:rsidR="00A361BD" w:rsidRPr="00AA1B76" w:rsidRDefault="00A361BD" w:rsidP="00992772"/>
        </w:tc>
        <w:tc>
          <w:tcPr>
            <w:tcW w:w="846" w:type="pct"/>
          </w:tcPr>
          <w:p w:rsidR="00A361BD" w:rsidRPr="00AA1B76" w:rsidRDefault="00A361BD" w:rsidP="00992772"/>
        </w:tc>
        <w:tc>
          <w:tcPr>
            <w:tcW w:w="903" w:type="pct"/>
          </w:tcPr>
          <w:p w:rsidR="00A361BD" w:rsidRPr="00AA1B76" w:rsidRDefault="00A361BD" w:rsidP="00992772"/>
        </w:tc>
      </w:tr>
      <w:tr w:rsidR="00A361BD" w:rsidRPr="00AA1B76" w:rsidTr="00992772">
        <w:trPr>
          <w:trHeight w:val="1500"/>
        </w:trPr>
        <w:tc>
          <w:tcPr>
            <w:tcW w:w="416" w:type="pct"/>
          </w:tcPr>
          <w:p w:rsidR="00A361BD" w:rsidRPr="00AA1B76" w:rsidRDefault="00A361BD" w:rsidP="00992772">
            <w:pPr>
              <w:jc w:val="center"/>
            </w:pPr>
            <w:r w:rsidRPr="00AA1B76">
              <w:t>2</w:t>
            </w:r>
          </w:p>
        </w:tc>
        <w:tc>
          <w:tcPr>
            <w:tcW w:w="955" w:type="pct"/>
          </w:tcPr>
          <w:p w:rsidR="00A361BD" w:rsidRPr="00AA1B76" w:rsidRDefault="00A361BD" w:rsidP="00992772"/>
        </w:tc>
        <w:tc>
          <w:tcPr>
            <w:tcW w:w="929" w:type="pct"/>
          </w:tcPr>
          <w:p w:rsidR="00A361BD" w:rsidRPr="00AA1B76" w:rsidRDefault="00A361BD" w:rsidP="00992772"/>
        </w:tc>
        <w:tc>
          <w:tcPr>
            <w:tcW w:w="951" w:type="pct"/>
          </w:tcPr>
          <w:p w:rsidR="00A361BD" w:rsidRPr="00AA1B76" w:rsidRDefault="00A361BD" w:rsidP="00992772"/>
        </w:tc>
        <w:tc>
          <w:tcPr>
            <w:tcW w:w="846" w:type="pct"/>
          </w:tcPr>
          <w:p w:rsidR="00A361BD" w:rsidRPr="00AA1B76" w:rsidRDefault="00A361BD" w:rsidP="00992772"/>
        </w:tc>
        <w:tc>
          <w:tcPr>
            <w:tcW w:w="903" w:type="pct"/>
          </w:tcPr>
          <w:p w:rsidR="00A361BD" w:rsidRPr="00AA1B76" w:rsidRDefault="00A361BD" w:rsidP="00992772"/>
        </w:tc>
      </w:tr>
      <w:tr w:rsidR="00A361BD" w:rsidRPr="00AA1B76" w:rsidTr="00992772">
        <w:trPr>
          <w:trHeight w:val="1500"/>
        </w:trPr>
        <w:tc>
          <w:tcPr>
            <w:tcW w:w="416" w:type="pct"/>
          </w:tcPr>
          <w:p w:rsidR="00A361BD" w:rsidRPr="00AA1B76" w:rsidRDefault="00A361BD" w:rsidP="00992772">
            <w:pPr>
              <w:jc w:val="center"/>
            </w:pPr>
            <w:r w:rsidRPr="00AA1B76">
              <w:t>3</w:t>
            </w:r>
          </w:p>
        </w:tc>
        <w:tc>
          <w:tcPr>
            <w:tcW w:w="955" w:type="pct"/>
          </w:tcPr>
          <w:p w:rsidR="00A361BD" w:rsidRPr="00AA1B76" w:rsidRDefault="00A361BD" w:rsidP="00992772"/>
        </w:tc>
        <w:tc>
          <w:tcPr>
            <w:tcW w:w="929" w:type="pct"/>
          </w:tcPr>
          <w:p w:rsidR="00A361BD" w:rsidRPr="00AA1B76" w:rsidRDefault="00A361BD" w:rsidP="00992772"/>
        </w:tc>
        <w:tc>
          <w:tcPr>
            <w:tcW w:w="951" w:type="pct"/>
          </w:tcPr>
          <w:p w:rsidR="00A361BD" w:rsidRPr="00AA1B76" w:rsidRDefault="00A361BD" w:rsidP="00992772"/>
        </w:tc>
        <w:tc>
          <w:tcPr>
            <w:tcW w:w="846" w:type="pct"/>
          </w:tcPr>
          <w:p w:rsidR="00A361BD" w:rsidRPr="00AA1B76" w:rsidRDefault="00A361BD" w:rsidP="00992772"/>
        </w:tc>
        <w:tc>
          <w:tcPr>
            <w:tcW w:w="903" w:type="pct"/>
          </w:tcPr>
          <w:p w:rsidR="00A361BD" w:rsidRPr="00AA1B76" w:rsidRDefault="00A361BD" w:rsidP="00992772"/>
        </w:tc>
      </w:tr>
      <w:tr w:rsidR="00A361BD" w:rsidRPr="00AA1B76" w:rsidTr="00992772">
        <w:trPr>
          <w:trHeight w:val="1500"/>
        </w:trPr>
        <w:tc>
          <w:tcPr>
            <w:tcW w:w="416" w:type="pct"/>
          </w:tcPr>
          <w:p w:rsidR="00A361BD" w:rsidRPr="00AA1B76" w:rsidRDefault="00A361BD" w:rsidP="00992772">
            <w:pPr>
              <w:jc w:val="center"/>
            </w:pPr>
            <w:r w:rsidRPr="00AA1B76">
              <w:t>4</w:t>
            </w:r>
          </w:p>
        </w:tc>
        <w:tc>
          <w:tcPr>
            <w:tcW w:w="955" w:type="pct"/>
          </w:tcPr>
          <w:p w:rsidR="00A361BD" w:rsidRPr="00AA1B76" w:rsidRDefault="00A361BD" w:rsidP="00992772"/>
        </w:tc>
        <w:tc>
          <w:tcPr>
            <w:tcW w:w="929" w:type="pct"/>
          </w:tcPr>
          <w:p w:rsidR="00A361BD" w:rsidRPr="00AA1B76" w:rsidRDefault="00A361BD" w:rsidP="00992772"/>
        </w:tc>
        <w:tc>
          <w:tcPr>
            <w:tcW w:w="951" w:type="pct"/>
          </w:tcPr>
          <w:p w:rsidR="00A361BD" w:rsidRPr="00AA1B76" w:rsidRDefault="00A361BD" w:rsidP="00992772"/>
        </w:tc>
        <w:tc>
          <w:tcPr>
            <w:tcW w:w="846" w:type="pct"/>
          </w:tcPr>
          <w:p w:rsidR="00A361BD" w:rsidRPr="00AA1B76" w:rsidRDefault="00A361BD" w:rsidP="00992772"/>
        </w:tc>
        <w:tc>
          <w:tcPr>
            <w:tcW w:w="903" w:type="pct"/>
          </w:tcPr>
          <w:p w:rsidR="00A361BD" w:rsidRPr="00AA1B76" w:rsidRDefault="00A361BD" w:rsidP="00992772"/>
        </w:tc>
      </w:tr>
      <w:tr w:rsidR="00A361BD" w:rsidRPr="00AA1B76" w:rsidTr="00992772">
        <w:trPr>
          <w:trHeight w:val="1500"/>
        </w:trPr>
        <w:tc>
          <w:tcPr>
            <w:tcW w:w="416" w:type="pct"/>
          </w:tcPr>
          <w:p w:rsidR="00A361BD" w:rsidRPr="00AA1B76" w:rsidRDefault="00A361BD" w:rsidP="00992772">
            <w:pPr>
              <w:jc w:val="center"/>
            </w:pPr>
            <w:r w:rsidRPr="00AA1B76">
              <w:t>5</w:t>
            </w:r>
          </w:p>
        </w:tc>
        <w:tc>
          <w:tcPr>
            <w:tcW w:w="955" w:type="pct"/>
          </w:tcPr>
          <w:p w:rsidR="00A361BD" w:rsidRPr="00AA1B76" w:rsidRDefault="00A361BD" w:rsidP="00992772"/>
        </w:tc>
        <w:tc>
          <w:tcPr>
            <w:tcW w:w="929" w:type="pct"/>
          </w:tcPr>
          <w:p w:rsidR="00A361BD" w:rsidRPr="00AA1B76" w:rsidRDefault="00A361BD" w:rsidP="00992772"/>
        </w:tc>
        <w:tc>
          <w:tcPr>
            <w:tcW w:w="951" w:type="pct"/>
          </w:tcPr>
          <w:p w:rsidR="00A361BD" w:rsidRPr="00AA1B76" w:rsidRDefault="00A361BD" w:rsidP="00992772"/>
        </w:tc>
        <w:tc>
          <w:tcPr>
            <w:tcW w:w="846" w:type="pct"/>
          </w:tcPr>
          <w:p w:rsidR="00A361BD" w:rsidRPr="00AA1B76" w:rsidRDefault="00A361BD" w:rsidP="00992772"/>
        </w:tc>
        <w:tc>
          <w:tcPr>
            <w:tcW w:w="903" w:type="pct"/>
          </w:tcPr>
          <w:p w:rsidR="00A361BD" w:rsidRPr="00AA1B76" w:rsidRDefault="00A361BD" w:rsidP="00992772"/>
        </w:tc>
      </w:tr>
    </w:tbl>
    <w:p w:rsidR="00A361BD" w:rsidRPr="00871EBB" w:rsidRDefault="00A361BD" w:rsidP="00992772">
      <w:pPr>
        <w:shd w:val="clear" w:color="auto" w:fill="FFFFFF"/>
        <w:jc w:val="right"/>
        <w:rPr>
          <w:b/>
        </w:rPr>
      </w:pPr>
      <w:r w:rsidRPr="008004DF">
        <w:rPr>
          <w:highlight w:val="yellow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/>
      </w:tblPr>
      <w:tblGrid>
        <w:gridCol w:w="85"/>
        <w:gridCol w:w="4153"/>
        <w:gridCol w:w="1901"/>
        <w:gridCol w:w="4168"/>
        <w:gridCol w:w="159"/>
      </w:tblGrid>
      <w:tr w:rsidR="00A361BD" w:rsidRPr="00B641C2" w:rsidTr="00992772">
        <w:trPr>
          <w:gridAfter w:val="1"/>
          <w:wAfter w:w="76" w:type="pct"/>
          <w:cantSplit/>
          <w:trHeight w:val="180"/>
          <w:jc w:val="center"/>
        </w:trPr>
        <w:tc>
          <w:tcPr>
            <w:tcW w:w="4924" w:type="pct"/>
            <w:gridSpan w:val="4"/>
          </w:tcPr>
          <w:p w:rsidR="00A361BD" w:rsidRPr="008B72EA" w:rsidRDefault="00A361BD" w:rsidP="00992772">
            <w:pPr>
              <w:ind w:firstLine="720"/>
              <w:jc w:val="center"/>
              <w:rPr>
                <w:b/>
                <w:bCs/>
                <w:i/>
              </w:rPr>
            </w:pPr>
          </w:p>
        </w:tc>
      </w:tr>
      <w:tr w:rsidR="00A361BD" w:rsidRPr="00B641C2" w:rsidTr="00992772">
        <w:trPr>
          <w:gridAfter w:val="1"/>
          <w:wAfter w:w="76" w:type="pct"/>
          <w:cantSplit/>
          <w:trHeight w:val="180"/>
          <w:jc w:val="center"/>
        </w:trPr>
        <w:tc>
          <w:tcPr>
            <w:tcW w:w="2025" w:type="pct"/>
            <w:gridSpan w:val="2"/>
          </w:tcPr>
          <w:p w:rsidR="00A361BD" w:rsidRPr="00B641C2" w:rsidRDefault="00A361BD" w:rsidP="00992772">
            <w:pPr>
              <w:jc w:val="center"/>
              <w:rPr>
                <w:caps/>
              </w:rPr>
            </w:pPr>
          </w:p>
        </w:tc>
        <w:tc>
          <w:tcPr>
            <w:tcW w:w="908" w:type="pct"/>
          </w:tcPr>
          <w:p w:rsidR="00A361BD" w:rsidRPr="00B641C2" w:rsidRDefault="00A361BD" w:rsidP="00992772">
            <w:pPr>
              <w:spacing w:line="240" w:lineRule="atLeast"/>
              <w:ind w:left="-3236" w:right="-3238"/>
              <w:jc w:val="center"/>
              <w:rPr>
                <w:caps/>
                <w:sz w:val="22"/>
                <w:szCs w:val="22"/>
              </w:rPr>
            </w:pPr>
            <w:r w:rsidRPr="00D544DF">
              <w:rPr>
                <w:noProof/>
                <w:sz w:val="22"/>
                <w:szCs w:val="22"/>
              </w:rPr>
              <w:pict>
                <v:shape id="_x0000_i1027" type="#_x0000_t75" alt="для прик эмбл" style="width:48.75pt;height:47.25pt;visibility:visible">
                  <v:imagedata r:id="rId7" o:title=""/>
                </v:shape>
              </w:pict>
            </w:r>
          </w:p>
        </w:tc>
        <w:tc>
          <w:tcPr>
            <w:tcW w:w="1991" w:type="pct"/>
          </w:tcPr>
          <w:p w:rsidR="00A361BD" w:rsidRPr="00B641C2" w:rsidRDefault="00A361BD" w:rsidP="00992772">
            <w:pPr>
              <w:jc w:val="center"/>
              <w:rPr>
                <w:caps/>
              </w:rPr>
            </w:pPr>
          </w:p>
        </w:tc>
      </w:tr>
      <w:tr w:rsidR="00A361BD" w:rsidRPr="00B641C2" w:rsidTr="00992772">
        <w:trPr>
          <w:gridAfter w:val="1"/>
          <w:wAfter w:w="76" w:type="pct"/>
          <w:cantSplit/>
          <w:trHeight w:val="180"/>
          <w:jc w:val="center"/>
        </w:trPr>
        <w:tc>
          <w:tcPr>
            <w:tcW w:w="4924" w:type="pct"/>
            <w:gridSpan w:val="4"/>
          </w:tcPr>
          <w:p w:rsidR="00A361BD" w:rsidRPr="004639E5" w:rsidRDefault="00A361BD" w:rsidP="00992772">
            <w:pPr>
              <w:spacing w:before="60" w:after="60" w:line="240" w:lineRule="atLeast"/>
              <w:jc w:val="center"/>
              <w:rPr>
                <w:caps/>
              </w:rPr>
            </w:pPr>
            <w:r w:rsidRPr="004639E5">
              <w:rPr>
                <w:caps/>
              </w:rPr>
              <w:t>МИНОБРНАУКИ РОССИИ</w:t>
            </w:r>
          </w:p>
        </w:tc>
      </w:tr>
      <w:tr w:rsidR="00A361BD" w:rsidRPr="00B641C2" w:rsidTr="00992772">
        <w:trPr>
          <w:gridAfter w:val="1"/>
          <w:wAfter w:w="76" w:type="pct"/>
          <w:cantSplit/>
          <w:trHeight w:val="18"/>
          <w:jc w:val="center"/>
        </w:trPr>
        <w:tc>
          <w:tcPr>
            <w:tcW w:w="4924" w:type="pct"/>
            <w:gridSpan w:val="4"/>
          </w:tcPr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A361BD" w:rsidRPr="00E87142" w:rsidRDefault="00A361BD" w:rsidP="00992772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A361BD" w:rsidRDefault="00A361BD" w:rsidP="00992772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МГТУ</w:t>
            </w:r>
            <w:r w:rsidRPr="00E87142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A361BD" w:rsidRPr="004639E5" w:rsidRDefault="00A361BD" w:rsidP="00992772"/>
        </w:tc>
      </w:tr>
      <w:tr w:rsidR="00A361BD" w:rsidTr="00992772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41" w:type="pct"/>
        </w:trPr>
        <w:tc>
          <w:tcPr>
            <w:tcW w:w="4959" w:type="pct"/>
            <w:gridSpan w:val="4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A361BD" w:rsidRPr="00D76C22" w:rsidTr="00992772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41" w:type="pct"/>
        </w:trPr>
        <w:tc>
          <w:tcPr>
            <w:tcW w:w="4959" w:type="pct"/>
            <w:gridSpan w:val="4"/>
          </w:tcPr>
          <w:p w:rsidR="00A361BD" w:rsidRDefault="00A361BD" w:rsidP="00992772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_________________________________________________________________________</w:t>
            </w:r>
          </w:p>
          <w:p w:rsidR="00A361BD" w:rsidRPr="00D76C22" w:rsidRDefault="00A361BD" w:rsidP="00992772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A361BD" w:rsidRPr="00B641C2" w:rsidRDefault="00A361BD" w:rsidP="00992772">
      <w:pPr>
        <w:rPr>
          <w:bCs/>
          <w:sz w:val="22"/>
          <w:szCs w:val="22"/>
        </w:rPr>
      </w:pPr>
    </w:p>
    <w:p w:rsidR="00A361BD" w:rsidRDefault="00A361BD" w:rsidP="00992772">
      <w:pPr>
        <w:spacing w:line="360" w:lineRule="auto"/>
        <w:jc w:val="center"/>
        <w:rPr>
          <w:b/>
          <w:bCs/>
        </w:rPr>
      </w:pPr>
      <w:r w:rsidRPr="00DC3F80">
        <w:rPr>
          <w:b/>
          <w:bCs/>
        </w:rPr>
        <w:t xml:space="preserve">Протокол заседания комиссии по защите курсового проекта </w:t>
      </w:r>
    </w:p>
    <w:p w:rsidR="00A361BD" w:rsidRPr="00DC3F80" w:rsidRDefault="00A361BD" w:rsidP="00992772">
      <w:pPr>
        <w:spacing w:line="360" w:lineRule="auto"/>
        <w:jc w:val="center"/>
        <w:rPr>
          <w:bCs/>
        </w:rPr>
      </w:pPr>
      <w:r w:rsidRPr="00DC3F80">
        <w:rPr>
          <w:bCs/>
        </w:rPr>
        <w:t>от ________________</w:t>
      </w:r>
      <w:r>
        <w:rPr>
          <w:bCs/>
        </w:rPr>
        <w:t xml:space="preserve">201__г.  </w:t>
      </w:r>
      <w:r w:rsidRPr="00DC3F80">
        <w:rPr>
          <w:bCs/>
        </w:rPr>
        <w:t>№__</w:t>
      </w:r>
      <w:r>
        <w:rPr>
          <w:bCs/>
        </w:rPr>
        <w:t>_____</w:t>
      </w:r>
      <w:r w:rsidRPr="00DC3F80">
        <w:rPr>
          <w:bCs/>
        </w:rPr>
        <w:t>___</w:t>
      </w:r>
    </w:p>
    <w:p w:rsidR="00A361BD" w:rsidRPr="009065EE" w:rsidRDefault="00A361BD" w:rsidP="00992772">
      <w:pPr>
        <w:spacing w:line="360" w:lineRule="auto"/>
        <w:ind w:firstLine="720"/>
        <w:rPr>
          <w:bCs/>
        </w:rPr>
      </w:pPr>
      <w:r w:rsidRPr="002442F8">
        <w:rPr>
          <w:bCs/>
        </w:rPr>
        <w:t>Состав комиссии:______</w:t>
      </w:r>
      <w:r>
        <w:rPr>
          <w:bCs/>
        </w:rPr>
        <w:t>_____</w:t>
      </w:r>
      <w:r w:rsidRPr="002442F8">
        <w:rPr>
          <w:bCs/>
        </w:rPr>
        <w:t>__________</w:t>
      </w:r>
      <w:r>
        <w:rPr>
          <w:bCs/>
        </w:rPr>
        <w:t>_________</w:t>
      </w:r>
      <w:r w:rsidRPr="002442F8">
        <w:rPr>
          <w:bCs/>
        </w:rPr>
        <w:t>_____________</w:t>
      </w:r>
      <w:r>
        <w:rPr>
          <w:bCs/>
        </w:rPr>
        <w:t>___________________________</w:t>
      </w:r>
    </w:p>
    <w:p w:rsidR="00A361BD" w:rsidRPr="009065EE" w:rsidRDefault="00A361BD" w:rsidP="00992772">
      <w:pPr>
        <w:ind w:firstLine="2268"/>
        <w:rPr>
          <w:bCs/>
        </w:rPr>
      </w:pPr>
      <w:r>
        <w:rPr>
          <w:bCs/>
        </w:rPr>
        <w:t>_________________</w:t>
      </w:r>
      <w:r w:rsidRPr="002442F8">
        <w:rPr>
          <w:bCs/>
        </w:rPr>
        <w:t>__</w:t>
      </w:r>
      <w:r>
        <w:rPr>
          <w:bCs/>
        </w:rPr>
        <w:t>_________</w:t>
      </w:r>
      <w:r w:rsidRPr="002442F8">
        <w:rPr>
          <w:bCs/>
        </w:rPr>
        <w:t>________________________</w:t>
      </w:r>
      <w:r>
        <w:rPr>
          <w:bCs/>
        </w:rPr>
        <w:t>________________</w:t>
      </w:r>
    </w:p>
    <w:p w:rsidR="00A361BD" w:rsidRPr="002442F8" w:rsidRDefault="00A361BD" w:rsidP="00992772">
      <w:pPr>
        <w:ind w:firstLine="3686"/>
        <w:rPr>
          <w:bCs/>
          <w:i/>
        </w:rPr>
      </w:pPr>
      <w:r w:rsidRPr="002442F8">
        <w:rPr>
          <w:bCs/>
          <w:i/>
        </w:rPr>
        <w:t>(должность, ученая степень, ученое звание)</w:t>
      </w:r>
    </w:p>
    <w:p w:rsidR="00A361BD" w:rsidRPr="002442F8" w:rsidRDefault="00A361BD" w:rsidP="00992772">
      <w:pPr>
        <w:tabs>
          <w:tab w:val="left" w:leader="underscore" w:pos="7781"/>
        </w:tabs>
        <w:jc w:val="center"/>
        <w:rPr>
          <w:bCs/>
        </w:rPr>
      </w:pPr>
    </w:p>
    <w:p w:rsidR="00A361BD" w:rsidRPr="009065EE" w:rsidRDefault="00A361BD" w:rsidP="00992772">
      <w:pPr>
        <w:tabs>
          <w:tab w:val="left" w:leader="underscore" w:pos="7781"/>
        </w:tabs>
        <w:ind w:firstLine="720"/>
      </w:pPr>
      <w:r w:rsidRPr="002442F8">
        <w:rPr>
          <w:bCs/>
        </w:rPr>
        <w:t xml:space="preserve">Утверждена распоряжением заведующего кафедрой </w:t>
      </w:r>
      <w:r>
        <w:t>________________________________________</w:t>
      </w:r>
    </w:p>
    <w:p w:rsidR="00A361BD" w:rsidRPr="002442F8" w:rsidRDefault="00A361BD" w:rsidP="00992772">
      <w:pPr>
        <w:ind w:firstLine="5812"/>
        <w:rPr>
          <w:i/>
        </w:rPr>
      </w:pPr>
      <w:r w:rsidRPr="002442F8">
        <w:rPr>
          <w:i/>
        </w:rPr>
        <w:t>(наименование кафедры)</w:t>
      </w:r>
    </w:p>
    <w:p w:rsidR="00A361BD" w:rsidRPr="002442F8" w:rsidRDefault="00A361BD" w:rsidP="00992772">
      <w:pPr>
        <w:spacing w:line="360" w:lineRule="auto"/>
        <w:rPr>
          <w:bCs/>
        </w:rPr>
      </w:pPr>
      <w:r w:rsidRPr="002442F8">
        <w:rPr>
          <w:bCs/>
        </w:rPr>
        <w:t>от «___» ________ 201_ г. №________.</w:t>
      </w:r>
    </w:p>
    <w:p w:rsidR="00A361BD" w:rsidRDefault="00A361BD" w:rsidP="00992772">
      <w:pPr>
        <w:spacing w:line="360" w:lineRule="auto"/>
        <w:ind w:firstLine="720"/>
        <w:rPr>
          <w:bCs/>
        </w:rPr>
      </w:pPr>
      <w:r w:rsidRPr="002442F8">
        <w:rPr>
          <w:bCs/>
        </w:rPr>
        <w:t>Слушали защиту курсового проекта</w:t>
      </w:r>
      <w:r>
        <w:rPr>
          <w:bCs/>
        </w:rPr>
        <w:t xml:space="preserve">  ____________</w:t>
      </w:r>
      <w:r w:rsidRPr="00935F61">
        <w:rPr>
          <w:bCs/>
          <w:i/>
        </w:rPr>
        <w:t>(</w:t>
      </w:r>
      <w:r w:rsidRPr="00935F61">
        <w:rPr>
          <w:bCs/>
          <w:i/>
          <w:u w:val="single"/>
        </w:rPr>
        <w:t>тема</w:t>
      </w:r>
      <w:r w:rsidRPr="00935F61">
        <w:rPr>
          <w:bCs/>
          <w:i/>
        </w:rPr>
        <w:t>)</w:t>
      </w:r>
      <w:r>
        <w:rPr>
          <w:bCs/>
        </w:rPr>
        <w:t>____________________________</w:t>
      </w:r>
    </w:p>
    <w:p w:rsidR="00A361BD" w:rsidRPr="009065EE" w:rsidRDefault="00A361BD" w:rsidP="00992772">
      <w:pPr>
        <w:spacing w:line="360" w:lineRule="auto"/>
        <w:rPr>
          <w:bCs/>
        </w:rPr>
      </w:pPr>
      <w:r>
        <w:rPr>
          <w:bCs/>
        </w:rPr>
        <w:t>____________________________________________________________________________________________</w:t>
      </w:r>
    </w:p>
    <w:p w:rsidR="00A361BD" w:rsidRPr="009065EE" w:rsidRDefault="00A361BD" w:rsidP="00992772">
      <w:pPr>
        <w:spacing w:line="360" w:lineRule="auto"/>
        <w:rPr>
          <w:bCs/>
        </w:rPr>
      </w:pPr>
      <w:r w:rsidRPr="00935F61">
        <w:rPr>
          <w:bCs/>
        </w:rPr>
        <w:t>по дисциплине</w:t>
      </w:r>
      <w:r w:rsidRPr="002442F8">
        <w:rPr>
          <w:bCs/>
        </w:rPr>
        <w:t xml:space="preserve"> __________________</w:t>
      </w:r>
      <w:r>
        <w:rPr>
          <w:bCs/>
        </w:rPr>
        <w:t>____</w:t>
      </w:r>
      <w:r w:rsidRPr="002442F8">
        <w:rPr>
          <w:bCs/>
        </w:rPr>
        <w:t>_______________________________</w:t>
      </w:r>
      <w:r>
        <w:rPr>
          <w:bCs/>
        </w:rPr>
        <w:t>________________</w:t>
      </w:r>
      <w:r w:rsidRPr="002442F8">
        <w:rPr>
          <w:bCs/>
        </w:rPr>
        <w:t>________</w:t>
      </w:r>
      <w:r>
        <w:rPr>
          <w:bCs/>
        </w:rPr>
        <w:t>__</w:t>
      </w:r>
    </w:p>
    <w:p w:rsidR="00A361BD" w:rsidRPr="002442F8" w:rsidRDefault="00A361BD" w:rsidP="00992772">
      <w:pPr>
        <w:rPr>
          <w:bCs/>
        </w:rPr>
      </w:pPr>
      <w:r>
        <w:rPr>
          <w:bCs/>
        </w:rPr>
        <w:t xml:space="preserve">студента </w:t>
      </w:r>
      <w:r w:rsidRPr="002442F8">
        <w:rPr>
          <w:bCs/>
        </w:rPr>
        <w:t>груп</w:t>
      </w:r>
      <w:r>
        <w:rPr>
          <w:bCs/>
        </w:rPr>
        <w:t>пы____________</w:t>
      </w:r>
      <w:r w:rsidRPr="002442F8">
        <w:rPr>
          <w:bCs/>
        </w:rPr>
        <w:t>__________________</w:t>
      </w:r>
      <w:r>
        <w:rPr>
          <w:bCs/>
        </w:rPr>
        <w:t>_______________</w:t>
      </w:r>
      <w:r w:rsidRPr="002442F8">
        <w:rPr>
          <w:bCs/>
        </w:rPr>
        <w:t>___________________________</w:t>
      </w:r>
      <w:r>
        <w:rPr>
          <w:bCs/>
        </w:rPr>
        <w:t>______</w:t>
      </w:r>
    </w:p>
    <w:p w:rsidR="00A361BD" w:rsidRPr="002442F8" w:rsidRDefault="00A361BD" w:rsidP="00992772">
      <w:pPr>
        <w:rPr>
          <w:bCs/>
          <w:i/>
        </w:rPr>
      </w:pPr>
      <w:r w:rsidRPr="002442F8">
        <w:rPr>
          <w:bCs/>
          <w:i/>
        </w:rPr>
        <w:tab/>
      </w:r>
      <w:r w:rsidRPr="002442F8">
        <w:rPr>
          <w:bCs/>
          <w:i/>
        </w:rPr>
        <w:tab/>
      </w:r>
      <w:r w:rsidRPr="002442F8">
        <w:rPr>
          <w:bCs/>
          <w:i/>
        </w:rPr>
        <w:tab/>
      </w:r>
      <w:r w:rsidRPr="002442F8">
        <w:rPr>
          <w:bCs/>
          <w:i/>
        </w:rPr>
        <w:tab/>
      </w:r>
      <w:r w:rsidRPr="002442F8">
        <w:rPr>
          <w:bCs/>
          <w:i/>
        </w:rPr>
        <w:tab/>
        <w:t>(группа)</w:t>
      </w:r>
      <w:r w:rsidRPr="002442F8">
        <w:rPr>
          <w:bCs/>
          <w:i/>
        </w:rPr>
        <w:tab/>
      </w:r>
      <w:r w:rsidRPr="002442F8">
        <w:rPr>
          <w:bCs/>
          <w:i/>
        </w:rPr>
        <w:tab/>
      </w:r>
      <w:r w:rsidRPr="002442F8">
        <w:rPr>
          <w:bCs/>
          <w:i/>
        </w:rPr>
        <w:tab/>
      </w:r>
      <w:r w:rsidRPr="002442F8">
        <w:rPr>
          <w:bCs/>
          <w:i/>
        </w:rPr>
        <w:tab/>
        <w:t xml:space="preserve">     (Ф.И.О.)</w:t>
      </w:r>
    </w:p>
    <w:p w:rsidR="00A361BD" w:rsidRPr="002442F8" w:rsidRDefault="00A361BD" w:rsidP="00992772">
      <w:pPr>
        <w:rPr>
          <w:bCs/>
        </w:rPr>
      </w:pPr>
    </w:p>
    <w:p w:rsidR="00A361BD" w:rsidRPr="002442F8" w:rsidRDefault="00A361BD" w:rsidP="00992772">
      <w:pPr>
        <w:spacing w:line="360" w:lineRule="auto"/>
        <w:ind w:firstLine="720"/>
        <w:rPr>
          <w:bCs/>
        </w:rPr>
      </w:pPr>
      <w:r w:rsidRPr="00935F61">
        <w:rPr>
          <w:bCs/>
        </w:rPr>
        <w:t>Во время</w:t>
      </w:r>
      <w:r>
        <w:rPr>
          <w:bCs/>
        </w:rPr>
        <w:t xml:space="preserve"> </w:t>
      </w:r>
      <w:r w:rsidRPr="002442F8">
        <w:rPr>
          <w:bCs/>
        </w:rPr>
        <w:t>защит</w:t>
      </w:r>
      <w:r>
        <w:rPr>
          <w:bCs/>
        </w:rPr>
        <w:t xml:space="preserve">ы курсового проекта </w:t>
      </w:r>
      <w:r w:rsidRPr="002442F8">
        <w:rPr>
          <w:bCs/>
        </w:rPr>
        <w:t xml:space="preserve"> были заданы следующие вопросы:</w:t>
      </w:r>
    </w:p>
    <w:p w:rsidR="00A361BD" w:rsidRPr="009065EE" w:rsidRDefault="00A361BD" w:rsidP="00992772">
      <w:pPr>
        <w:spacing w:line="360" w:lineRule="auto"/>
        <w:rPr>
          <w:bCs/>
        </w:rPr>
      </w:pPr>
      <w:r>
        <w:rPr>
          <w:bCs/>
        </w:rPr>
        <w:t xml:space="preserve">1 </w:t>
      </w:r>
      <w:r w:rsidRPr="002442F8">
        <w:rPr>
          <w:bCs/>
        </w:rPr>
        <w:t>___________________________________________________________________</w:t>
      </w:r>
      <w:r>
        <w:rPr>
          <w:bCs/>
        </w:rPr>
        <w:t>__________</w:t>
      </w:r>
    </w:p>
    <w:p w:rsidR="00A361BD" w:rsidRDefault="00A361BD" w:rsidP="00992772">
      <w:pPr>
        <w:spacing w:line="360" w:lineRule="auto"/>
        <w:rPr>
          <w:bCs/>
        </w:rPr>
      </w:pPr>
      <w:r>
        <w:rPr>
          <w:bCs/>
        </w:rPr>
        <w:t xml:space="preserve">2. </w:t>
      </w:r>
      <w:r w:rsidRPr="002442F8">
        <w:rPr>
          <w:bCs/>
        </w:rPr>
        <w:t>___________________________________________________</w:t>
      </w:r>
      <w:r>
        <w:rPr>
          <w:bCs/>
        </w:rPr>
        <w:t>__________________________</w:t>
      </w:r>
    </w:p>
    <w:p w:rsidR="00A361BD" w:rsidRPr="009065EE" w:rsidRDefault="00A361BD" w:rsidP="00992772">
      <w:pPr>
        <w:spacing w:line="360" w:lineRule="auto"/>
        <w:rPr>
          <w:bCs/>
        </w:rPr>
      </w:pPr>
      <w:r>
        <w:rPr>
          <w:bCs/>
        </w:rPr>
        <w:t xml:space="preserve">3. </w:t>
      </w:r>
      <w:r w:rsidRPr="002442F8">
        <w:rPr>
          <w:bCs/>
        </w:rPr>
        <w:t>___________________________________________________</w:t>
      </w:r>
      <w:r>
        <w:rPr>
          <w:bCs/>
        </w:rPr>
        <w:t>__________________________</w:t>
      </w:r>
    </w:p>
    <w:p w:rsidR="00A361BD" w:rsidRPr="009065EE" w:rsidRDefault="00A361BD" w:rsidP="00992772">
      <w:pPr>
        <w:spacing w:line="360" w:lineRule="auto"/>
        <w:ind w:firstLine="720"/>
        <w:rPr>
          <w:bCs/>
          <w:spacing w:val="-6"/>
        </w:rPr>
      </w:pPr>
      <w:r w:rsidRPr="002442F8">
        <w:rPr>
          <w:bCs/>
          <w:spacing w:val="-6"/>
        </w:rPr>
        <w:t>Итоговая (комплексная) оценка выполнения и з</w:t>
      </w:r>
      <w:r>
        <w:rPr>
          <w:bCs/>
          <w:spacing w:val="-6"/>
        </w:rPr>
        <w:t xml:space="preserve">ащиты курсового проекта </w:t>
      </w:r>
      <w:r w:rsidRPr="002442F8">
        <w:rPr>
          <w:bCs/>
          <w:spacing w:val="-6"/>
        </w:rPr>
        <w:t xml:space="preserve"> __</w:t>
      </w:r>
      <w:r>
        <w:rPr>
          <w:bCs/>
          <w:spacing w:val="-6"/>
        </w:rPr>
        <w:t>___________________</w:t>
      </w:r>
    </w:p>
    <w:p w:rsidR="00A361BD" w:rsidRPr="00B71168" w:rsidRDefault="00A361BD" w:rsidP="00992772">
      <w:pPr>
        <w:spacing w:line="360" w:lineRule="auto"/>
        <w:ind w:firstLine="2340"/>
        <w:rPr>
          <w:bCs/>
        </w:rPr>
      </w:pPr>
      <w:r w:rsidRPr="002442F8">
        <w:rPr>
          <w:bCs/>
        </w:rPr>
        <w:t>Члены комиссии</w:t>
      </w:r>
      <w:r>
        <w:rPr>
          <w:bCs/>
        </w:rPr>
        <w:t xml:space="preserve">    </w:t>
      </w:r>
      <w:r w:rsidRPr="002442F8">
        <w:rPr>
          <w:bCs/>
        </w:rPr>
        <w:t>_________________</w:t>
      </w:r>
      <w:r>
        <w:rPr>
          <w:bCs/>
        </w:rPr>
        <w:t>___________________________</w:t>
      </w:r>
    </w:p>
    <w:p w:rsidR="00A361BD" w:rsidRPr="00B71168" w:rsidRDefault="00A361BD" w:rsidP="00992772">
      <w:pPr>
        <w:ind w:firstLine="3960"/>
        <w:rPr>
          <w:bCs/>
        </w:rPr>
      </w:pPr>
      <w:r w:rsidRPr="002442F8">
        <w:rPr>
          <w:bCs/>
        </w:rPr>
        <w:t>_________________</w:t>
      </w:r>
      <w:r>
        <w:rPr>
          <w:bCs/>
        </w:rPr>
        <w:t>___________________________</w:t>
      </w:r>
    </w:p>
    <w:p w:rsidR="00A361BD" w:rsidRPr="00FA48FE" w:rsidRDefault="00A361BD" w:rsidP="00FA48FE">
      <w:pPr>
        <w:ind w:firstLine="4680"/>
        <w:rPr>
          <w:bCs/>
          <w:i/>
        </w:rPr>
      </w:pPr>
      <w:r w:rsidRPr="002442F8">
        <w:rPr>
          <w:bCs/>
          <w:i/>
        </w:rPr>
        <w:t>(подпись)                                       (Ф.И.О.)</w:t>
      </w:r>
    </w:p>
    <w:sectPr w:rsidR="00A361BD" w:rsidRPr="00FA48FE" w:rsidSect="00F836F8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1BD" w:rsidRDefault="00A361BD" w:rsidP="00F836F8">
      <w:r>
        <w:separator/>
      </w:r>
    </w:p>
  </w:endnote>
  <w:endnote w:type="continuationSeparator" w:id="0">
    <w:p w:rsidR="00A361BD" w:rsidRDefault="00A361BD" w:rsidP="00F83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1BD" w:rsidRDefault="00A361BD" w:rsidP="00F836F8">
      <w:r>
        <w:separator/>
      </w:r>
    </w:p>
  </w:footnote>
  <w:footnote w:type="continuationSeparator" w:id="0">
    <w:p w:rsidR="00A361BD" w:rsidRDefault="00A361BD" w:rsidP="00F83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501"/>
    <w:multiLevelType w:val="multilevel"/>
    <w:tmpl w:val="DCBCBC4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cs="Times New Roman" w:hint="default"/>
      </w:rPr>
    </w:lvl>
  </w:abstractNum>
  <w:abstractNum w:abstractNumId="1">
    <w:nsid w:val="1768150C"/>
    <w:multiLevelType w:val="hybridMultilevel"/>
    <w:tmpl w:val="07709956"/>
    <w:lvl w:ilvl="0" w:tplc="E9B67182">
      <w:start w:val="6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>
    <w:nsid w:val="215D207C"/>
    <w:multiLevelType w:val="multilevel"/>
    <w:tmpl w:val="E78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76174"/>
    <w:multiLevelType w:val="hybridMultilevel"/>
    <w:tmpl w:val="497EF210"/>
    <w:lvl w:ilvl="0" w:tplc="C3DA2FA6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590018E"/>
    <w:multiLevelType w:val="multilevel"/>
    <w:tmpl w:val="C56689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</w:rPr>
    </w:lvl>
  </w:abstractNum>
  <w:abstractNum w:abstractNumId="5">
    <w:nsid w:val="43530B66"/>
    <w:multiLevelType w:val="hybridMultilevel"/>
    <w:tmpl w:val="91C4A5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92A26C0"/>
    <w:multiLevelType w:val="hybridMultilevel"/>
    <w:tmpl w:val="B02648A0"/>
    <w:lvl w:ilvl="0" w:tplc="F6F49F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A532533"/>
    <w:multiLevelType w:val="hybridMultilevel"/>
    <w:tmpl w:val="D9D8EF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4670269"/>
    <w:multiLevelType w:val="hybridMultilevel"/>
    <w:tmpl w:val="7CAA0C7E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cs="Times New Roman"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</w:rPr>
    </w:lvl>
    <w:lvl w:ilvl="4" w:tplc="829C2012">
      <w:start w:val="4"/>
      <w:numFmt w:val="decimal"/>
      <w:lvlText w:val="%5."/>
      <w:lvlJc w:val="left"/>
      <w:pPr>
        <w:ind w:left="3600" w:hanging="360"/>
      </w:pPr>
      <w:rPr>
        <w:rFonts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56A4FF2"/>
    <w:multiLevelType w:val="hybridMultilevel"/>
    <w:tmpl w:val="7A96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7782AB3"/>
    <w:multiLevelType w:val="hybridMultilevel"/>
    <w:tmpl w:val="5E1A6864"/>
    <w:lvl w:ilvl="0" w:tplc="EA6854C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5047A9B"/>
    <w:multiLevelType w:val="hybridMultilevel"/>
    <w:tmpl w:val="12B050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6C9"/>
    <w:rsid w:val="0000559F"/>
    <w:rsid w:val="000159A7"/>
    <w:rsid w:val="00022425"/>
    <w:rsid w:val="00042F36"/>
    <w:rsid w:val="00046110"/>
    <w:rsid w:val="00057A34"/>
    <w:rsid w:val="00070A04"/>
    <w:rsid w:val="00071C1D"/>
    <w:rsid w:val="0007701C"/>
    <w:rsid w:val="000839D1"/>
    <w:rsid w:val="00097538"/>
    <w:rsid w:val="000A0EB3"/>
    <w:rsid w:val="000C2ABA"/>
    <w:rsid w:val="000E61B6"/>
    <w:rsid w:val="00104DAC"/>
    <w:rsid w:val="00111929"/>
    <w:rsid w:val="001126F3"/>
    <w:rsid w:val="00121249"/>
    <w:rsid w:val="0012624F"/>
    <w:rsid w:val="00146BB2"/>
    <w:rsid w:val="00164473"/>
    <w:rsid w:val="00182A8C"/>
    <w:rsid w:val="00185E53"/>
    <w:rsid w:val="00187163"/>
    <w:rsid w:val="001B0649"/>
    <w:rsid w:val="001C0F1F"/>
    <w:rsid w:val="001C1009"/>
    <w:rsid w:val="001C3F95"/>
    <w:rsid w:val="001D178F"/>
    <w:rsid w:val="001D309F"/>
    <w:rsid w:val="001F0D77"/>
    <w:rsid w:val="002266C9"/>
    <w:rsid w:val="00233AA8"/>
    <w:rsid w:val="00240897"/>
    <w:rsid w:val="002442F8"/>
    <w:rsid w:val="002550E6"/>
    <w:rsid w:val="00284A19"/>
    <w:rsid w:val="00285B32"/>
    <w:rsid w:val="002970BE"/>
    <w:rsid w:val="002B4FED"/>
    <w:rsid w:val="002B57AA"/>
    <w:rsid w:val="002B5B53"/>
    <w:rsid w:val="002C7D27"/>
    <w:rsid w:val="003403AC"/>
    <w:rsid w:val="00340EB1"/>
    <w:rsid w:val="00362B54"/>
    <w:rsid w:val="00380A04"/>
    <w:rsid w:val="00392F20"/>
    <w:rsid w:val="003957E5"/>
    <w:rsid w:val="003B16C7"/>
    <w:rsid w:val="003C2D55"/>
    <w:rsid w:val="0040394C"/>
    <w:rsid w:val="004041D5"/>
    <w:rsid w:val="00411C4D"/>
    <w:rsid w:val="00427256"/>
    <w:rsid w:val="004465CC"/>
    <w:rsid w:val="004639E5"/>
    <w:rsid w:val="00486290"/>
    <w:rsid w:val="004A21EE"/>
    <w:rsid w:val="004D39D5"/>
    <w:rsid w:val="004F41D4"/>
    <w:rsid w:val="004F6DB8"/>
    <w:rsid w:val="0050031B"/>
    <w:rsid w:val="005439D9"/>
    <w:rsid w:val="00554DED"/>
    <w:rsid w:val="005676D2"/>
    <w:rsid w:val="00577705"/>
    <w:rsid w:val="005A166B"/>
    <w:rsid w:val="005A6B15"/>
    <w:rsid w:val="005B4B46"/>
    <w:rsid w:val="005C7B7F"/>
    <w:rsid w:val="005D1A92"/>
    <w:rsid w:val="005D7781"/>
    <w:rsid w:val="005E78F2"/>
    <w:rsid w:val="00627585"/>
    <w:rsid w:val="00637003"/>
    <w:rsid w:val="00652155"/>
    <w:rsid w:val="00665453"/>
    <w:rsid w:val="00666936"/>
    <w:rsid w:val="00670BAB"/>
    <w:rsid w:val="00671DFC"/>
    <w:rsid w:val="006A7CA2"/>
    <w:rsid w:val="006D0C03"/>
    <w:rsid w:val="006E7B02"/>
    <w:rsid w:val="007B77BC"/>
    <w:rsid w:val="007E15B5"/>
    <w:rsid w:val="008004DF"/>
    <w:rsid w:val="00800F04"/>
    <w:rsid w:val="00820AE0"/>
    <w:rsid w:val="00871EBB"/>
    <w:rsid w:val="00872C3D"/>
    <w:rsid w:val="00874CA0"/>
    <w:rsid w:val="008923CB"/>
    <w:rsid w:val="008A2488"/>
    <w:rsid w:val="008B5A57"/>
    <w:rsid w:val="008B72EA"/>
    <w:rsid w:val="008C04D9"/>
    <w:rsid w:val="008C2A05"/>
    <w:rsid w:val="008C64B0"/>
    <w:rsid w:val="008E5412"/>
    <w:rsid w:val="009050F3"/>
    <w:rsid w:val="00905627"/>
    <w:rsid w:val="009065EE"/>
    <w:rsid w:val="009223EA"/>
    <w:rsid w:val="009237D2"/>
    <w:rsid w:val="00935F61"/>
    <w:rsid w:val="009535E1"/>
    <w:rsid w:val="0096290A"/>
    <w:rsid w:val="00974A29"/>
    <w:rsid w:val="00992772"/>
    <w:rsid w:val="00992933"/>
    <w:rsid w:val="009A4A7E"/>
    <w:rsid w:val="009B485A"/>
    <w:rsid w:val="00A33797"/>
    <w:rsid w:val="00A361BD"/>
    <w:rsid w:val="00A3637B"/>
    <w:rsid w:val="00A40601"/>
    <w:rsid w:val="00A66B0B"/>
    <w:rsid w:val="00A7075B"/>
    <w:rsid w:val="00A85A41"/>
    <w:rsid w:val="00AA1B76"/>
    <w:rsid w:val="00AB1577"/>
    <w:rsid w:val="00AC3FC3"/>
    <w:rsid w:val="00AD72BC"/>
    <w:rsid w:val="00AE6242"/>
    <w:rsid w:val="00AE65E9"/>
    <w:rsid w:val="00B0647A"/>
    <w:rsid w:val="00B152B6"/>
    <w:rsid w:val="00B43A41"/>
    <w:rsid w:val="00B63FB3"/>
    <w:rsid w:val="00B641C2"/>
    <w:rsid w:val="00B7062C"/>
    <w:rsid w:val="00B71168"/>
    <w:rsid w:val="00B74724"/>
    <w:rsid w:val="00B957BE"/>
    <w:rsid w:val="00BC2367"/>
    <w:rsid w:val="00BD0783"/>
    <w:rsid w:val="00BD50FC"/>
    <w:rsid w:val="00BE72F5"/>
    <w:rsid w:val="00BE7D4B"/>
    <w:rsid w:val="00C01A54"/>
    <w:rsid w:val="00C10465"/>
    <w:rsid w:val="00C12E3A"/>
    <w:rsid w:val="00C41BC4"/>
    <w:rsid w:val="00C945FE"/>
    <w:rsid w:val="00CA3D21"/>
    <w:rsid w:val="00CD3E09"/>
    <w:rsid w:val="00CD72EF"/>
    <w:rsid w:val="00CE0F9A"/>
    <w:rsid w:val="00D362EB"/>
    <w:rsid w:val="00D544DF"/>
    <w:rsid w:val="00D61B21"/>
    <w:rsid w:val="00D62D32"/>
    <w:rsid w:val="00D75C52"/>
    <w:rsid w:val="00D76C22"/>
    <w:rsid w:val="00DA3410"/>
    <w:rsid w:val="00DC3F80"/>
    <w:rsid w:val="00E33597"/>
    <w:rsid w:val="00E60BE7"/>
    <w:rsid w:val="00E651A3"/>
    <w:rsid w:val="00E87142"/>
    <w:rsid w:val="00E953E9"/>
    <w:rsid w:val="00ED2B8D"/>
    <w:rsid w:val="00ED3130"/>
    <w:rsid w:val="00ED36BE"/>
    <w:rsid w:val="00F47F21"/>
    <w:rsid w:val="00F60328"/>
    <w:rsid w:val="00F836F8"/>
    <w:rsid w:val="00FA48FE"/>
    <w:rsid w:val="00FA5EF6"/>
    <w:rsid w:val="00FA7DD9"/>
    <w:rsid w:val="00FB3D19"/>
    <w:rsid w:val="00FF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0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2772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2772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6D0C0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0C03"/>
    <w:rPr>
      <w:rFonts w:ascii="Tahoma" w:hAnsi="Tahoma"/>
      <w:sz w:val="16"/>
      <w:lang w:eastAsia="ru-RU"/>
    </w:rPr>
  </w:style>
  <w:style w:type="paragraph" w:styleId="NoSpacing">
    <w:name w:val="No Spacing"/>
    <w:uiPriority w:val="99"/>
    <w:qFormat/>
    <w:rsid w:val="001126F3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37003"/>
    <w:pPr>
      <w:ind w:left="720"/>
      <w:contextualSpacing/>
    </w:pPr>
  </w:style>
  <w:style w:type="character" w:customStyle="1" w:styleId="apple-style-span">
    <w:name w:val="apple-style-span"/>
    <w:uiPriority w:val="99"/>
    <w:rsid w:val="00ED3130"/>
  </w:style>
  <w:style w:type="character" w:customStyle="1" w:styleId="apple-converted-space">
    <w:name w:val="apple-converted-space"/>
    <w:uiPriority w:val="99"/>
    <w:rsid w:val="00ED3130"/>
  </w:style>
  <w:style w:type="character" w:customStyle="1" w:styleId="ipa">
    <w:name w:val="ipa"/>
    <w:uiPriority w:val="99"/>
    <w:rsid w:val="00ED3130"/>
  </w:style>
  <w:style w:type="character" w:styleId="Hyperlink">
    <w:name w:val="Hyperlink"/>
    <w:basedOn w:val="DefaultParagraphFont"/>
    <w:uiPriority w:val="99"/>
    <w:semiHidden/>
    <w:rsid w:val="00ED313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836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836F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F836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836F8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rsid w:val="0096290A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6290A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992772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92772"/>
    <w:rPr>
      <w:rFonts w:ascii="Times New Roman" w:hAnsi="Times New Roman" w:cs="Times New Roman"/>
    </w:rPr>
  </w:style>
  <w:style w:type="paragraph" w:customStyle="1" w:styleId="a">
    <w:name w:val="Текстовый блок"/>
    <w:link w:val="a0"/>
    <w:uiPriority w:val="99"/>
    <w:rsid w:val="000E61B6"/>
    <w:rPr>
      <w:rFonts w:ascii="Helvetica" w:eastAsia="?????? Pro W3" w:hAnsi="Helvetica"/>
      <w:color w:val="000000"/>
      <w:sz w:val="24"/>
      <w:szCs w:val="20"/>
    </w:rPr>
  </w:style>
  <w:style w:type="paragraph" w:customStyle="1" w:styleId="21">
    <w:name w:val="Заголовок 21"/>
    <w:next w:val="a"/>
    <w:uiPriority w:val="99"/>
    <w:rsid w:val="000E61B6"/>
    <w:pPr>
      <w:keepNext/>
      <w:outlineLvl w:val="1"/>
    </w:pPr>
    <w:rPr>
      <w:rFonts w:ascii="Helvetica" w:eastAsia="?????? Pro W3" w:hAnsi="Helvetica"/>
      <w:b/>
      <w:color w:val="000000"/>
      <w:sz w:val="24"/>
      <w:szCs w:val="20"/>
    </w:rPr>
  </w:style>
  <w:style w:type="paragraph" w:customStyle="1" w:styleId="1">
    <w:name w:val="Стиль1"/>
    <w:basedOn w:val="a"/>
    <w:link w:val="10"/>
    <w:uiPriority w:val="99"/>
    <w:rsid w:val="000E61B6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b/>
      <w:u w:val="single"/>
    </w:rPr>
  </w:style>
  <w:style w:type="character" w:customStyle="1" w:styleId="a0">
    <w:name w:val="Текстовый блок Знак"/>
    <w:basedOn w:val="DefaultParagraphFont"/>
    <w:link w:val="a"/>
    <w:uiPriority w:val="99"/>
    <w:locked/>
    <w:rsid w:val="000E61B6"/>
    <w:rPr>
      <w:rFonts w:ascii="Helvetica" w:eastAsia="?????? Pro W3" w:hAnsi="Helvetica" w:cs="Times New Roman"/>
      <w:color w:val="000000"/>
      <w:sz w:val="24"/>
      <w:lang w:val="ru-RU" w:eastAsia="ru-RU" w:bidi="ar-SA"/>
    </w:rPr>
  </w:style>
  <w:style w:type="character" w:customStyle="1" w:styleId="10">
    <w:name w:val="Стиль1 Знак"/>
    <w:basedOn w:val="a0"/>
    <w:link w:val="1"/>
    <w:uiPriority w:val="99"/>
    <w:locked/>
    <w:rsid w:val="000E61B6"/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705</Words>
  <Characters>4023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Виталий</dc:creator>
  <cp:keywords/>
  <dc:description/>
  <cp:lastModifiedBy>Alexey</cp:lastModifiedBy>
  <cp:revision>2</cp:revision>
  <cp:lastPrinted>2011-12-06T21:36:00Z</cp:lastPrinted>
  <dcterms:created xsi:type="dcterms:W3CDTF">2013-11-22T18:57:00Z</dcterms:created>
  <dcterms:modified xsi:type="dcterms:W3CDTF">2013-11-22T18:57:00Z</dcterms:modified>
</cp:coreProperties>
</file>